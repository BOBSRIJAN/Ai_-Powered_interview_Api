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206"/>
        <w:tblW w:w="10553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43"/>
        <w:gridCol w:w="370"/>
        <w:gridCol w:w="371"/>
        <w:gridCol w:w="7069"/>
      </w:tblGrid>
      <w:tr w:rsidR="00EE778B" w14:paraId="3753BED1" w14:textId="77777777" w:rsidTr="00EE778B">
        <w:trPr>
          <w:trHeight w:val="1392"/>
        </w:trPr>
        <w:tc>
          <w:tcPr>
            <w:tcW w:w="10553" w:type="dxa"/>
            <w:gridSpan w:val="4"/>
          </w:tcPr>
          <w:p w14:paraId="28ED6BF8" w14:textId="77777777" w:rsidR="00EE778B" w:rsidRPr="00053B6D" w:rsidRDefault="00EE778B" w:rsidP="00EE778B">
            <w:pPr>
              <w:pStyle w:val="Title"/>
              <w:jc w:val="center"/>
              <w:rPr>
                <w:sz w:val="80"/>
                <w:szCs w:val="80"/>
              </w:rPr>
            </w:pPr>
            <w:r w:rsidRPr="00053B6D">
              <w:rPr>
                <w:sz w:val="80"/>
                <w:szCs w:val="80"/>
              </w:rPr>
              <w:t>srijan ray</w:t>
            </w:r>
          </w:p>
        </w:tc>
      </w:tr>
      <w:tr w:rsidR="00EE778B" w14:paraId="0FF9CE3B" w14:textId="77777777" w:rsidTr="00EE778B">
        <w:trPr>
          <w:trHeight w:val="474"/>
        </w:trPr>
        <w:tc>
          <w:tcPr>
            <w:tcW w:w="10553" w:type="dxa"/>
            <w:gridSpan w:val="4"/>
          </w:tcPr>
          <w:p w14:paraId="22CC3AD5" w14:textId="11FC2DC4" w:rsidR="00EE778B" w:rsidRDefault="00EE778B" w:rsidP="00EE778B">
            <w:pPr>
              <w:pStyle w:val="Subtitle"/>
            </w:pPr>
            <w:r>
              <w:t>Phone No- +91 7044285046 | Email- srijanray11@gmail.com |</w:t>
            </w:r>
            <w:r w:rsidRPr="00CF1A49">
              <w:t xml:space="preserve"> </w:t>
            </w:r>
            <w:r>
              <w:t>GitHub-</w:t>
            </w:r>
            <w:r w:rsidR="00D239B0">
              <w:t xml:space="preserve"> </w:t>
            </w:r>
            <w:r w:rsidR="00D239B0" w:rsidRPr="00D239B0">
              <w:t>https://github.com/BOBSRIJAN</w:t>
            </w:r>
          </w:p>
        </w:tc>
      </w:tr>
      <w:tr w:rsidR="00EE778B" w14:paraId="4EA93CF6" w14:textId="77777777" w:rsidTr="00EE778B">
        <w:trPr>
          <w:trHeight w:val="465"/>
        </w:trPr>
        <w:tc>
          <w:tcPr>
            <w:tcW w:w="10553" w:type="dxa"/>
            <w:gridSpan w:val="4"/>
          </w:tcPr>
          <w:p w14:paraId="7D696088" w14:textId="5ED4C217" w:rsidR="00EE778B" w:rsidRDefault="00EE778B" w:rsidP="00EE778B">
            <w:pPr>
              <w:pStyle w:val="Subtitle"/>
            </w:pPr>
            <w:r w:rsidRPr="00053B6D">
              <w:t>LinkedIn</w:t>
            </w:r>
            <w:r>
              <w:t>-</w:t>
            </w:r>
            <w:r w:rsidR="00D239B0">
              <w:t xml:space="preserve"> </w:t>
            </w:r>
            <w:r w:rsidR="00D239B0" w:rsidRPr="00D239B0">
              <w:t>https://www.linkedin.com/in/srijan-ray-5b1967282</w:t>
            </w:r>
            <w:r w:rsidR="00FD75FF">
              <w:t xml:space="preserve"> | </w:t>
            </w:r>
            <w:r w:rsidR="00FD75FF" w:rsidRPr="00FD75FF">
              <w:t>Portfolio</w:t>
            </w:r>
            <w:r w:rsidR="00FD75FF">
              <w:t>-</w:t>
            </w:r>
            <w:r w:rsidR="00D239B0">
              <w:t xml:space="preserve"> </w:t>
            </w:r>
            <w:r w:rsidR="00D239B0" w:rsidRPr="00D239B0">
              <w:t>https://srijan-dev.onrender.com</w:t>
            </w:r>
          </w:p>
        </w:tc>
      </w:tr>
      <w:tr w:rsidR="00EE778B" w14:paraId="58827702" w14:textId="77777777" w:rsidTr="00EE778B">
        <w:trPr>
          <w:trHeight w:val="404"/>
        </w:trPr>
        <w:tc>
          <w:tcPr>
            <w:tcW w:w="10553" w:type="dxa"/>
            <w:gridSpan w:val="4"/>
          </w:tcPr>
          <w:p w14:paraId="4D949770" w14:textId="77777777" w:rsidR="00EE778B" w:rsidRDefault="00EE778B" w:rsidP="00EE778B"/>
        </w:tc>
      </w:tr>
      <w:tr w:rsidR="00EE778B" w14:paraId="4B7766CB" w14:textId="77777777" w:rsidTr="00EE778B">
        <w:trPr>
          <w:trHeight w:val="85"/>
        </w:trPr>
        <w:tc>
          <w:tcPr>
            <w:tcW w:w="2743" w:type="dxa"/>
            <w:vMerge w:val="restart"/>
          </w:tcPr>
          <w:p w14:paraId="201C60F8" w14:textId="77777777" w:rsidR="00EE778B" w:rsidRPr="00EE778B" w:rsidRDefault="00EE778B" w:rsidP="00EE778B">
            <w:pPr>
              <w:pStyle w:val="Heading1"/>
              <w:rPr>
                <w:color w:val="FF0000"/>
              </w:rPr>
            </w:pPr>
            <w:r w:rsidRPr="00EE778B">
              <w:rPr>
                <w:color w:val="FF0000"/>
              </w:rPr>
              <w:t xml:space="preserve">TECHNICAL SKILL’S </w:t>
            </w:r>
          </w:p>
          <w:p w14:paraId="7BC0CA61" w14:textId="77777777" w:rsidR="00EE778B" w:rsidRDefault="00EE778B" w:rsidP="00EE778B">
            <w:r w:rsidRPr="00643EB3">
              <w:rPr>
                <w:b/>
                <w:bCs/>
                <w:color w:val="44546A" w:themeColor="text2"/>
              </w:rPr>
              <w:t>• Programming Languages:</w:t>
            </w:r>
            <w:r w:rsidRPr="00643EB3">
              <w:rPr>
                <w:color w:val="44546A" w:themeColor="text2"/>
              </w:rPr>
              <w:t xml:space="preserve"> </w:t>
            </w:r>
            <w:r w:rsidRPr="00DF1D2E">
              <w:t xml:space="preserve">Python, Java, C </w:t>
            </w:r>
          </w:p>
          <w:p w14:paraId="2E20E599" w14:textId="77777777" w:rsidR="00EE778B" w:rsidRDefault="00EE778B" w:rsidP="00EE778B"/>
          <w:p w14:paraId="3F14E9E3" w14:textId="77777777" w:rsidR="00EE778B" w:rsidRDefault="00EE778B" w:rsidP="00EE778B">
            <w:r w:rsidRPr="00643EB3">
              <w:rPr>
                <w:b/>
                <w:bCs/>
                <w:color w:val="44546A" w:themeColor="text2"/>
              </w:rPr>
              <w:t>• Frameworks &amp; Libraries:</w:t>
            </w:r>
            <w:r w:rsidRPr="00DF1D2E">
              <w:t xml:space="preserve"> DJANGO, FLASK </w:t>
            </w:r>
          </w:p>
          <w:p w14:paraId="205D71FF" w14:textId="77777777" w:rsidR="00EE778B" w:rsidRDefault="00EE778B" w:rsidP="00EE778B"/>
          <w:p w14:paraId="63EA4426" w14:textId="77777777" w:rsidR="00643EB3" w:rsidRPr="00643EB3" w:rsidRDefault="00EE778B" w:rsidP="00EE778B">
            <w:pPr>
              <w:rPr>
                <w:b/>
                <w:bCs/>
                <w:color w:val="44546A" w:themeColor="text2"/>
              </w:rPr>
            </w:pPr>
            <w:r w:rsidRPr="00643EB3">
              <w:rPr>
                <w:b/>
                <w:bCs/>
                <w:color w:val="44546A" w:themeColor="text2"/>
              </w:rPr>
              <w:t xml:space="preserve">• Databases: </w:t>
            </w:r>
          </w:p>
          <w:p w14:paraId="44D9AE5F" w14:textId="2D454471" w:rsidR="00EE778B" w:rsidRDefault="00EE778B" w:rsidP="00EE778B">
            <w:r w:rsidRPr="00DF1D2E">
              <w:t>MONGODB</w:t>
            </w:r>
            <w:r>
              <w:t xml:space="preserve">, MYSQL </w:t>
            </w:r>
          </w:p>
          <w:p w14:paraId="6E035D48" w14:textId="77777777" w:rsidR="00EE778B" w:rsidRDefault="00EE778B" w:rsidP="00EE778B"/>
          <w:p w14:paraId="117E2C3C" w14:textId="77777777" w:rsidR="00643EB3" w:rsidRPr="00643EB3" w:rsidRDefault="00EE778B" w:rsidP="00EE778B">
            <w:pPr>
              <w:rPr>
                <w:b/>
                <w:bCs/>
                <w:color w:val="44546A" w:themeColor="text2"/>
              </w:rPr>
            </w:pPr>
            <w:r w:rsidRPr="00643EB3">
              <w:rPr>
                <w:b/>
                <w:bCs/>
                <w:color w:val="44546A" w:themeColor="text2"/>
              </w:rPr>
              <w:t xml:space="preserve">• Web Technologies: </w:t>
            </w:r>
          </w:p>
          <w:p w14:paraId="121E8D25" w14:textId="58F4BE9A" w:rsidR="00EE778B" w:rsidRDefault="00EE778B" w:rsidP="00EE778B">
            <w:r w:rsidRPr="00DF1D2E">
              <w:t>HTML, CSS,</w:t>
            </w:r>
            <w:r w:rsidR="00FD75FF">
              <w:t xml:space="preserve"> </w:t>
            </w:r>
            <w:r w:rsidR="00FD75FF" w:rsidRPr="00FD75FF">
              <w:t>Tailwind CSS </w:t>
            </w:r>
          </w:p>
          <w:p w14:paraId="39196CD4" w14:textId="77777777" w:rsidR="00EE778B" w:rsidRDefault="00EE778B" w:rsidP="00EE778B"/>
          <w:p w14:paraId="1F70D72F" w14:textId="0209C18B" w:rsidR="00EE778B" w:rsidRDefault="00EE778B" w:rsidP="00EE778B">
            <w:r w:rsidRPr="00643EB3">
              <w:rPr>
                <w:b/>
                <w:bCs/>
                <w:color w:val="44546A" w:themeColor="text2"/>
              </w:rPr>
              <w:t>• Others Tools &amp; Technologies:</w:t>
            </w:r>
            <w:r w:rsidRPr="00643EB3">
              <w:rPr>
                <w:color w:val="44546A" w:themeColor="text2"/>
              </w:rPr>
              <w:t xml:space="preserve"> </w:t>
            </w:r>
            <w:r w:rsidRPr="00DF1D2E">
              <w:t>Git, GitHub, Data Structure</w:t>
            </w:r>
            <w:r w:rsidR="00FD75FF">
              <w:t xml:space="preserve">, </w:t>
            </w:r>
            <w:r w:rsidR="00FD75FF" w:rsidRPr="00FD75FF">
              <w:t>DBMS</w:t>
            </w:r>
          </w:p>
          <w:p w14:paraId="69FC6ED6" w14:textId="77777777" w:rsidR="00EE778B" w:rsidRDefault="00EE778B" w:rsidP="00EE778B"/>
          <w:p w14:paraId="4006FDE2" w14:textId="77777777" w:rsidR="00717DE5" w:rsidRDefault="00717DE5" w:rsidP="00EE778B"/>
          <w:p w14:paraId="6356947C" w14:textId="77777777" w:rsidR="00643EB3" w:rsidRDefault="00643EB3" w:rsidP="00EE778B"/>
          <w:p w14:paraId="28AE4AE1" w14:textId="308A618A" w:rsidR="00717DE5" w:rsidRPr="007D0E4A" w:rsidRDefault="007D0E4A" w:rsidP="00717DE5">
            <w:pPr>
              <w:rPr>
                <w:rFonts w:asciiTheme="majorHAnsi" w:hAnsiTheme="majorHAnsi"/>
                <w:color w:val="FF0000"/>
                <w:sz w:val="28"/>
                <w:szCs w:val="32"/>
                <w:lang w:val="en-IN"/>
              </w:rPr>
            </w:pPr>
            <w:r w:rsidRPr="007D0E4A">
              <w:rPr>
                <w:rFonts w:asciiTheme="majorHAnsi" w:hAnsiTheme="majorHAnsi"/>
                <w:color w:val="FF0000"/>
                <w:sz w:val="28"/>
                <w:szCs w:val="32"/>
                <w:lang w:val="en-IN"/>
              </w:rPr>
              <w:t>LANGUAGES KNOWN</w:t>
            </w:r>
            <w:r w:rsidR="00717DE5" w:rsidRPr="00717DE5">
              <w:rPr>
                <w:rFonts w:asciiTheme="majorHAnsi" w:hAnsiTheme="majorHAnsi"/>
                <w:color w:val="FF0000"/>
                <w:sz w:val="28"/>
                <w:szCs w:val="32"/>
                <w:lang w:val="en-IN"/>
              </w:rPr>
              <w:t xml:space="preserve"> </w:t>
            </w:r>
          </w:p>
          <w:p w14:paraId="71FFC96F" w14:textId="77777777" w:rsidR="007D0E4A" w:rsidRPr="00717DE5" w:rsidRDefault="007D0E4A" w:rsidP="00717DE5">
            <w:pPr>
              <w:rPr>
                <w:rFonts w:asciiTheme="majorHAnsi" w:hAnsiTheme="majorHAnsi"/>
                <w:b/>
                <w:bCs/>
                <w:color w:val="FF0000"/>
                <w:sz w:val="22"/>
                <w:szCs w:val="24"/>
                <w:lang w:val="en-IN"/>
              </w:rPr>
            </w:pPr>
          </w:p>
          <w:p w14:paraId="6437A799" w14:textId="25894AAE" w:rsidR="007D0E4A" w:rsidRPr="007D0E4A" w:rsidRDefault="00717DE5" w:rsidP="00717DE5">
            <w:pPr>
              <w:rPr>
                <w:color w:val="44546A" w:themeColor="text2"/>
                <w:lang w:val="en-IN"/>
              </w:rPr>
            </w:pPr>
            <w:r w:rsidRPr="00717DE5">
              <w:rPr>
                <w:b/>
                <w:bCs/>
                <w:color w:val="44546A" w:themeColor="text2"/>
                <w:lang w:val="en-IN"/>
              </w:rPr>
              <w:t>English</w:t>
            </w:r>
            <w:r w:rsidR="007D0E4A" w:rsidRPr="007D0E4A">
              <w:rPr>
                <w:color w:val="44546A" w:themeColor="text2"/>
                <w:lang w:val="en-IN"/>
              </w:rPr>
              <w:t xml:space="preserve">: </w:t>
            </w:r>
            <w:r w:rsidR="007D0E4A" w:rsidRPr="00717DE5">
              <w:rPr>
                <w:color w:val="44546A" w:themeColor="text2"/>
                <w:lang w:val="en-IN"/>
              </w:rPr>
              <w:t>(</w:t>
            </w:r>
            <w:r w:rsidR="007D0E4A" w:rsidRPr="00717DE5">
              <w:rPr>
                <w:b/>
                <w:bCs/>
                <w:color w:val="44546A" w:themeColor="text2"/>
                <w:lang w:val="en-IN"/>
              </w:rPr>
              <w:t>Intermediate</w:t>
            </w:r>
            <w:r w:rsidR="007D0E4A" w:rsidRPr="00717DE5">
              <w:rPr>
                <w:color w:val="44546A" w:themeColor="text2"/>
                <w:lang w:val="en-IN"/>
              </w:rPr>
              <w:t>)</w:t>
            </w:r>
          </w:p>
          <w:p w14:paraId="417B5B3A" w14:textId="0B17A7B4" w:rsidR="00717DE5" w:rsidRDefault="00717DE5" w:rsidP="00717DE5">
            <w:pPr>
              <w:rPr>
                <w:lang w:val="en-IN"/>
              </w:rPr>
            </w:pPr>
            <w:r w:rsidRPr="00717DE5">
              <w:rPr>
                <w:lang w:val="en-IN"/>
              </w:rPr>
              <w:t xml:space="preserve">Read, Speak, Write </w:t>
            </w:r>
          </w:p>
          <w:p w14:paraId="55BDD2F8" w14:textId="77777777" w:rsidR="007D0E4A" w:rsidRPr="00717DE5" w:rsidRDefault="007D0E4A" w:rsidP="00717DE5">
            <w:pPr>
              <w:rPr>
                <w:sz w:val="12"/>
                <w:szCs w:val="14"/>
                <w:lang w:val="en-IN"/>
              </w:rPr>
            </w:pPr>
          </w:p>
          <w:p w14:paraId="34BA1748" w14:textId="7A9BEF9C" w:rsidR="007D0E4A" w:rsidRPr="007D0E4A" w:rsidRDefault="00717DE5" w:rsidP="00717DE5">
            <w:pPr>
              <w:rPr>
                <w:color w:val="44546A" w:themeColor="text2"/>
                <w:lang w:val="en-IN"/>
              </w:rPr>
            </w:pPr>
            <w:r w:rsidRPr="00717DE5">
              <w:rPr>
                <w:b/>
                <w:bCs/>
                <w:color w:val="44546A" w:themeColor="text2"/>
                <w:lang w:val="en-IN"/>
              </w:rPr>
              <w:t>Hindi</w:t>
            </w:r>
            <w:r w:rsidR="007D0E4A" w:rsidRPr="007D0E4A">
              <w:rPr>
                <w:b/>
                <w:bCs/>
                <w:color w:val="44546A" w:themeColor="text2"/>
                <w:lang w:val="en-IN"/>
              </w:rPr>
              <w:t xml:space="preserve">: </w:t>
            </w:r>
            <w:proofErr w:type="gramStart"/>
            <w:r w:rsidR="007D0E4A" w:rsidRPr="00717DE5">
              <w:rPr>
                <w:color w:val="44546A" w:themeColor="text2"/>
                <w:lang w:val="en-IN"/>
              </w:rPr>
              <w:t>(</w:t>
            </w:r>
            <w:r w:rsidR="007D0E4A" w:rsidRPr="007D0E4A">
              <w:rPr>
                <w:b/>
                <w:bCs/>
                <w:color w:val="44546A" w:themeColor="text2"/>
                <w:lang w:val="en-IN"/>
              </w:rPr>
              <w:t xml:space="preserve"> </w:t>
            </w:r>
            <w:r w:rsidR="007D0E4A" w:rsidRPr="00717DE5">
              <w:rPr>
                <w:b/>
                <w:bCs/>
                <w:color w:val="44546A" w:themeColor="text2"/>
                <w:lang w:val="en-IN"/>
              </w:rPr>
              <w:t>Intermediate</w:t>
            </w:r>
            <w:proofErr w:type="gramEnd"/>
            <w:r w:rsidR="007D0E4A" w:rsidRPr="00717DE5">
              <w:rPr>
                <w:color w:val="44546A" w:themeColor="text2"/>
                <w:lang w:val="en-IN"/>
              </w:rPr>
              <w:t>)</w:t>
            </w:r>
          </w:p>
          <w:p w14:paraId="34679078" w14:textId="53DDAC12" w:rsidR="00717DE5" w:rsidRDefault="00717DE5" w:rsidP="00717DE5">
            <w:pPr>
              <w:rPr>
                <w:lang w:val="en-IN"/>
              </w:rPr>
            </w:pPr>
            <w:r w:rsidRPr="00717DE5">
              <w:rPr>
                <w:lang w:val="en-IN"/>
              </w:rPr>
              <w:t xml:space="preserve">Speak </w:t>
            </w:r>
            <w:r w:rsidR="00C05EC2">
              <w:rPr>
                <w:lang w:val="en-IN"/>
              </w:rPr>
              <w:t>(</w:t>
            </w:r>
            <w:r w:rsidRPr="00717DE5">
              <w:rPr>
                <w:lang w:val="en-IN"/>
              </w:rPr>
              <w:t>only</w:t>
            </w:r>
            <w:r w:rsidR="00C05EC2">
              <w:rPr>
                <w:lang w:val="en-IN"/>
              </w:rPr>
              <w:t>)</w:t>
            </w:r>
          </w:p>
          <w:p w14:paraId="24500A99" w14:textId="77777777" w:rsidR="007D0E4A" w:rsidRPr="00717DE5" w:rsidRDefault="007D0E4A" w:rsidP="00717DE5">
            <w:pPr>
              <w:rPr>
                <w:sz w:val="12"/>
                <w:szCs w:val="14"/>
                <w:lang w:val="en-IN"/>
              </w:rPr>
            </w:pPr>
          </w:p>
          <w:p w14:paraId="3810E131" w14:textId="6AEE08D1" w:rsidR="007D0E4A" w:rsidRPr="007D0E4A" w:rsidRDefault="00717DE5" w:rsidP="00717DE5">
            <w:pPr>
              <w:rPr>
                <w:color w:val="44546A" w:themeColor="text2"/>
                <w:lang w:val="en-IN"/>
              </w:rPr>
            </w:pPr>
            <w:r w:rsidRPr="00717DE5">
              <w:rPr>
                <w:b/>
                <w:bCs/>
                <w:color w:val="44546A" w:themeColor="text2"/>
                <w:lang w:val="en-IN"/>
              </w:rPr>
              <w:t>Bengali</w:t>
            </w:r>
            <w:r w:rsidR="007D0E4A" w:rsidRPr="007D0E4A">
              <w:rPr>
                <w:color w:val="44546A" w:themeColor="text2"/>
                <w:lang w:val="en-IN"/>
              </w:rPr>
              <w:t xml:space="preserve">: </w:t>
            </w:r>
            <w:r w:rsidR="007D0E4A" w:rsidRPr="00717DE5">
              <w:rPr>
                <w:color w:val="44546A" w:themeColor="text2"/>
                <w:lang w:val="en-IN"/>
              </w:rPr>
              <w:t>(</w:t>
            </w:r>
            <w:r w:rsidR="007D0E4A" w:rsidRPr="00717DE5">
              <w:rPr>
                <w:b/>
                <w:bCs/>
                <w:color w:val="44546A" w:themeColor="text2"/>
                <w:lang w:val="en-IN"/>
              </w:rPr>
              <w:t>Proficient</w:t>
            </w:r>
            <w:r w:rsidR="007D0E4A" w:rsidRPr="00717DE5">
              <w:rPr>
                <w:color w:val="44546A" w:themeColor="text2"/>
                <w:lang w:val="en-IN"/>
              </w:rPr>
              <w:t>)</w:t>
            </w:r>
          </w:p>
          <w:p w14:paraId="041E219E" w14:textId="41977847" w:rsidR="00717DE5" w:rsidRPr="00717DE5" w:rsidRDefault="00717DE5" w:rsidP="00717DE5">
            <w:pPr>
              <w:rPr>
                <w:lang w:val="en-IN"/>
              </w:rPr>
            </w:pPr>
            <w:r w:rsidRPr="00717DE5">
              <w:rPr>
                <w:lang w:val="en-IN"/>
              </w:rPr>
              <w:t>Read, Speak, Write</w:t>
            </w:r>
          </w:p>
          <w:p w14:paraId="782029A2" w14:textId="77777777" w:rsidR="00643EB3" w:rsidRDefault="00643EB3" w:rsidP="00EE778B"/>
          <w:p w14:paraId="6357FAFA" w14:textId="77777777" w:rsidR="00717DE5" w:rsidRDefault="00717DE5" w:rsidP="00EE778B"/>
          <w:p w14:paraId="1195B149" w14:textId="77777777" w:rsidR="00643EB3" w:rsidRDefault="00643EB3" w:rsidP="00EE778B"/>
          <w:p w14:paraId="590497B8" w14:textId="77777777" w:rsidR="00643EB3" w:rsidRDefault="00643EB3" w:rsidP="00EE778B"/>
          <w:p w14:paraId="697B1BAD" w14:textId="77777777" w:rsidR="00643EB3" w:rsidRDefault="00643EB3" w:rsidP="00EE778B"/>
          <w:p w14:paraId="5921F05F" w14:textId="77777777" w:rsidR="00643EB3" w:rsidRDefault="00643EB3" w:rsidP="00EE778B"/>
          <w:p w14:paraId="166075F6" w14:textId="77777777" w:rsidR="003658C8" w:rsidRDefault="003658C8" w:rsidP="00EE778B"/>
          <w:p w14:paraId="6B26F794" w14:textId="77777777" w:rsidR="003658C8" w:rsidRDefault="003658C8" w:rsidP="00EE778B"/>
          <w:p w14:paraId="5AF9CD89" w14:textId="77777777" w:rsidR="003658C8" w:rsidRDefault="003658C8" w:rsidP="00EE778B"/>
          <w:p w14:paraId="3C1656F3" w14:textId="77777777" w:rsidR="003658C8" w:rsidRDefault="003658C8" w:rsidP="00EE778B"/>
          <w:p w14:paraId="22B757D2" w14:textId="77777777" w:rsidR="003658C8" w:rsidRDefault="003658C8" w:rsidP="00EE778B"/>
          <w:p w14:paraId="1124A397" w14:textId="77777777" w:rsidR="003658C8" w:rsidRDefault="003658C8" w:rsidP="00EE778B"/>
          <w:p w14:paraId="565F3815" w14:textId="77777777" w:rsidR="003658C8" w:rsidRDefault="003658C8" w:rsidP="00EE778B"/>
          <w:p w14:paraId="35C95DEC" w14:textId="77777777" w:rsidR="003658C8" w:rsidRDefault="003658C8" w:rsidP="00EE778B"/>
          <w:p w14:paraId="6818C12A" w14:textId="77777777" w:rsidR="003658C8" w:rsidRDefault="003658C8" w:rsidP="00EE778B"/>
          <w:p w14:paraId="4B18F79D" w14:textId="77777777" w:rsidR="003658C8" w:rsidRDefault="003658C8" w:rsidP="00EE778B"/>
          <w:p w14:paraId="0C1E6C1A" w14:textId="77777777" w:rsidR="003658C8" w:rsidRDefault="003658C8" w:rsidP="00EE778B"/>
          <w:p w14:paraId="74AB304D" w14:textId="77777777" w:rsidR="003658C8" w:rsidRDefault="003658C8" w:rsidP="00EE778B"/>
          <w:p w14:paraId="46FBFB91" w14:textId="77777777" w:rsidR="003658C8" w:rsidRPr="005579C9" w:rsidRDefault="003658C8" w:rsidP="00EE778B"/>
        </w:tc>
        <w:tc>
          <w:tcPr>
            <w:tcW w:w="741" w:type="dxa"/>
            <w:gridSpan w:val="2"/>
          </w:tcPr>
          <w:p w14:paraId="4BEECD2E" w14:textId="77777777" w:rsidR="00EE778B" w:rsidRDefault="00EE778B" w:rsidP="00EE778B">
            <w:pPr>
              <w:ind w:left="-14"/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C3B84E1" wp14:editId="02656B48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2DB28E8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69" w:type="dxa"/>
            <w:vMerge w:val="restart"/>
          </w:tcPr>
          <w:p w14:paraId="23423FF2" w14:textId="77777777" w:rsidR="00EE778B" w:rsidRPr="00EE778B" w:rsidRDefault="00EE778B" w:rsidP="00EE778B">
            <w:pPr>
              <w:pStyle w:val="Heading1"/>
              <w:rPr>
                <w:color w:val="FF0000"/>
              </w:rPr>
            </w:pPr>
            <w:r w:rsidRPr="00EE778B">
              <w:rPr>
                <w:color w:val="FF0000"/>
              </w:rPr>
              <w:t xml:space="preserve">about me </w:t>
            </w:r>
          </w:p>
          <w:p w14:paraId="3F9BDF69" w14:textId="77777777" w:rsidR="00EE778B" w:rsidRDefault="00EE778B" w:rsidP="00EE778B">
            <w:pPr>
              <w:jc w:val="both"/>
            </w:pPr>
            <w:r w:rsidRPr="009562A9">
              <w:t>I am a BCA student with a good understanding of programming, software development, and database management. I enjoy solving real-world problems using technology and building efficient solutions. I am looking for an entry-level role or internship to apply my skills, work on innovative projects, and grow as an IT professional.</w:t>
            </w:r>
          </w:p>
          <w:p w14:paraId="59D69755" w14:textId="77777777" w:rsidR="00EE778B" w:rsidRDefault="00EE778B" w:rsidP="00EE778B"/>
          <w:p w14:paraId="18789011" w14:textId="77777777" w:rsidR="00EE778B" w:rsidRDefault="00EE778B" w:rsidP="00EE778B">
            <w:pPr>
              <w:rPr>
                <w:rFonts w:asciiTheme="majorHAnsi" w:hAnsiTheme="majorHAnsi"/>
                <w:color w:val="FF0000"/>
                <w:sz w:val="28"/>
                <w:szCs w:val="32"/>
                <w:lang w:val="en-IN"/>
              </w:rPr>
            </w:pPr>
            <w:r w:rsidRPr="00EE778B">
              <w:rPr>
                <w:rFonts w:asciiTheme="majorHAnsi" w:hAnsiTheme="majorHAnsi"/>
                <w:color w:val="FF0000"/>
                <w:sz w:val="28"/>
                <w:szCs w:val="32"/>
                <w:lang w:val="en-IN"/>
              </w:rPr>
              <w:t xml:space="preserve">AREA OF INTEREST </w:t>
            </w:r>
          </w:p>
          <w:p w14:paraId="643B9D23" w14:textId="77777777" w:rsidR="00EE778B" w:rsidRPr="00935DE0" w:rsidRDefault="00EE778B" w:rsidP="00EE778B">
            <w:pPr>
              <w:rPr>
                <w:rFonts w:asciiTheme="majorHAnsi" w:hAnsiTheme="majorHAnsi"/>
                <w:color w:val="FF0000"/>
                <w:sz w:val="16"/>
                <w:szCs w:val="18"/>
                <w:lang w:val="en-IN"/>
              </w:rPr>
            </w:pPr>
          </w:p>
          <w:p w14:paraId="34453B83" w14:textId="77777777" w:rsidR="00360479" w:rsidRPr="00360479" w:rsidRDefault="00360479" w:rsidP="00EE778B">
            <w:pPr>
              <w:rPr>
                <w:b/>
                <w:bCs/>
                <w:color w:val="44546A" w:themeColor="text2"/>
                <w:sz w:val="12"/>
                <w:szCs w:val="14"/>
              </w:rPr>
            </w:pPr>
            <w:r w:rsidRPr="00360479">
              <w:rPr>
                <w:b/>
                <w:bCs/>
                <w:color w:val="44546A" w:themeColor="text2"/>
              </w:rPr>
              <w:t xml:space="preserve">• Web Development: </w:t>
            </w:r>
            <w:r w:rsidRPr="00360479">
              <w:rPr>
                <w:color w:val="000000" w:themeColor="text1"/>
              </w:rPr>
              <w:t>Passionate about full-stack development with a focus on scalable back-end systems, database management, and cloud integration.</w:t>
            </w:r>
            <w:r w:rsidRPr="00360479">
              <w:rPr>
                <w:color w:val="000000" w:themeColor="text1"/>
              </w:rPr>
              <w:br/>
            </w:r>
          </w:p>
          <w:p w14:paraId="7DE6DBF1" w14:textId="078FD75A" w:rsidR="00643EB3" w:rsidRPr="00360479" w:rsidRDefault="00360479" w:rsidP="00EE778B">
            <w:pPr>
              <w:rPr>
                <w:color w:val="000000" w:themeColor="text1"/>
                <w:sz w:val="10"/>
                <w:szCs w:val="12"/>
                <w:lang w:val="en-IN"/>
              </w:rPr>
            </w:pPr>
            <w:r w:rsidRPr="00360479">
              <w:rPr>
                <w:b/>
                <w:bCs/>
                <w:color w:val="44546A" w:themeColor="text2"/>
              </w:rPr>
              <w:t xml:space="preserve">• Problem Solving: </w:t>
            </w:r>
            <w:r w:rsidRPr="00360479">
              <w:rPr>
                <w:color w:val="000000" w:themeColor="text1"/>
              </w:rPr>
              <w:t>Enthusiastic about DSA, OOP, and writing optimized, efficient algorithms to solve complex problems.</w:t>
            </w:r>
          </w:p>
          <w:p w14:paraId="70AD56C6" w14:textId="77777777" w:rsidR="00717DE5" w:rsidRDefault="00717DE5" w:rsidP="00EE778B">
            <w:pPr>
              <w:rPr>
                <w:sz w:val="24"/>
                <w:szCs w:val="28"/>
              </w:rPr>
            </w:pPr>
          </w:p>
          <w:p w14:paraId="1626652B" w14:textId="46626DBB" w:rsidR="00C05EC2" w:rsidRPr="00360479" w:rsidRDefault="00360479" w:rsidP="00EE778B">
            <w:pPr>
              <w:rPr>
                <w:rFonts w:asciiTheme="majorHAnsi" w:hAnsiTheme="majorHAnsi"/>
                <w:color w:val="EE0000"/>
                <w:sz w:val="28"/>
                <w:szCs w:val="32"/>
              </w:rPr>
            </w:pPr>
            <w:r w:rsidRPr="00360479">
              <w:rPr>
                <w:rFonts w:asciiTheme="majorHAnsi" w:hAnsiTheme="majorHAnsi"/>
                <w:color w:val="EE0000"/>
                <w:sz w:val="28"/>
                <w:szCs w:val="32"/>
              </w:rPr>
              <w:t>EDUCATIONAL QUALIFICATION:</w:t>
            </w:r>
          </w:p>
          <w:p w14:paraId="61D73C21" w14:textId="6C2EC489" w:rsidR="00C05EC2" w:rsidRPr="00DB1105" w:rsidRDefault="00DB1105" w:rsidP="00EE778B">
            <w:r w:rsidRPr="00DB1105">
              <w:t xml:space="preserve">I am currently pursuing a Bachelor of Computer Application (BCA) from the Institute of Engineering &amp; Management, and I am in my third year of study. My expected year of completion is 2026, and I have maintained a current </w:t>
            </w:r>
            <w:r>
              <w:t>Y</w:t>
            </w:r>
            <w:r w:rsidRPr="00DB1105">
              <w:t>GPA of 8.5 out of 10.</w:t>
            </w:r>
          </w:p>
          <w:p w14:paraId="150C0F4A" w14:textId="77777777" w:rsidR="00C05EC2" w:rsidRPr="00717DE5" w:rsidRDefault="00C05EC2" w:rsidP="00EE778B">
            <w:pPr>
              <w:rPr>
                <w:sz w:val="24"/>
                <w:szCs w:val="28"/>
              </w:rPr>
            </w:pPr>
          </w:p>
          <w:p w14:paraId="4CD9ACF3" w14:textId="77777777" w:rsidR="00717DE5" w:rsidRDefault="00717DE5" w:rsidP="00EE778B">
            <w:pPr>
              <w:rPr>
                <w:rFonts w:asciiTheme="majorHAnsi" w:hAnsiTheme="majorHAnsi"/>
                <w:color w:val="FF0000"/>
                <w:sz w:val="28"/>
                <w:szCs w:val="32"/>
              </w:rPr>
            </w:pPr>
            <w:r w:rsidRPr="00717DE5">
              <w:rPr>
                <w:rFonts w:asciiTheme="majorHAnsi" w:hAnsiTheme="majorHAnsi"/>
                <w:color w:val="FF0000"/>
                <w:sz w:val="28"/>
                <w:szCs w:val="32"/>
              </w:rPr>
              <w:t>STUDENT PROJECT EXPERIENCE</w:t>
            </w:r>
          </w:p>
          <w:p w14:paraId="2DD5CF56" w14:textId="77777777" w:rsidR="00717DE5" w:rsidRPr="00935DE0" w:rsidRDefault="00717DE5" w:rsidP="00EE778B">
            <w:pPr>
              <w:rPr>
                <w:color w:val="FF0000"/>
                <w:sz w:val="16"/>
                <w:szCs w:val="18"/>
              </w:rPr>
            </w:pPr>
          </w:p>
          <w:p w14:paraId="563609DA" w14:textId="77777777" w:rsidR="00DB67A9" w:rsidRDefault="00DB67A9" w:rsidP="00EE778B">
            <w:pPr>
              <w:rPr>
                <w:color w:val="44546A" w:themeColor="text2"/>
              </w:rPr>
            </w:pPr>
            <w:r w:rsidRPr="00DB67A9">
              <w:rPr>
                <w:color w:val="44546A" w:themeColor="text2"/>
              </w:rPr>
              <w:t xml:space="preserve">INVENTORY MANAGEMENT SYSTEM </w:t>
            </w:r>
          </w:p>
          <w:p w14:paraId="3A7A9293" w14:textId="77777777" w:rsidR="00DB67A9" w:rsidRPr="00DB67A9" w:rsidRDefault="00DB67A9" w:rsidP="00EE778B">
            <w:pPr>
              <w:rPr>
                <w:color w:val="000000" w:themeColor="text1"/>
              </w:rPr>
            </w:pPr>
            <w:r w:rsidRPr="00DB67A9">
              <w:rPr>
                <w:color w:val="000000" w:themeColor="text1"/>
              </w:rPr>
              <w:t xml:space="preserve">• Overview: A web-based system built with Django to manage inventory, users, and roles with features like tracking, authentication, and reporting. </w:t>
            </w:r>
          </w:p>
          <w:p w14:paraId="79513C27" w14:textId="77777777" w:rsidR="00DB67A9" w:rsidRPr="00DB67A9" w:rsidRDefault="00DB67A9" w:rsidP="00EE778B">
            <w:pPr>
              <w:rPr>
                <w:color w:val="000000" w:themeColor="text1"/>
              </w:rPr>
            </w:pPr>
            <w:r w:rsidRPr="00DB67A9">
              <w:rPr>
                <w:color w:val="000000" w:themeColor="text1"/>
              </w:rPr>
              <w:t xml:space="preserve">• Responsibilities: Independently designed and developed the entire Inventory Management System, including user roles, inventory operations, authentication, and reporting features using Django. </w:t>
            </w:r>
          </w:p>
          <w:p w14:paraId="3B3A20B5" w14:textId="77777777" w:rsidR="00DB67A9" w:rsidRPr="00DB67A9" w:rsidRDefault="00DB67A9" w:rsidP="00EE778B">
            <w:pPr>
              <w:rPr>
                <w:color w:val="000000" w:themeColor="text1"/>
              </w:rPr>
            </w:pPr>
            <w:r w:rsidRPr="00DB67A9">
              <w:rPr>
                <w:color w:val="000000" w:themeColor="text1"/>
              </w:rPr>
              <w:t xml:space="preserve">• Technologies: python, Django, PostgreSQL, Render, Html. Tailwind </w:t>
            </w:r>
            <w:proofErr w:type="spellStart"/>
            <w:r w:rsidRPr="00DB67A9">
              <w:rPr>
                <w:color w:val="000000" w:themeColor="text1"/>
              </w:rPr>
              <w:t>Css</w:t>
            </w:r>
            <w:proofErr w:type="spellEnd"/>
            <w:r w:rsidRPr="00DB67A9">
              <w:rPr>
                <w:color w:val="000000" w:themeColor="text1"/>
              </w:rPr>
              <w:t xml:space="preserve">. </w:t>
            </w:r>
          </w:p>
          <w:p w14:paraId="2BA2CA27" w14:textId="3C7DA545" w:rsidR="00DB67A9" w:rsidRPr="00DB67A9" w:rsidRDefault="00DB67A9" w:rsidP="00EE778B">
            <w:pPr>
              <w:rPr>
                <w:color w:val="000000" w:themeColor="text1"/>
              </w:rPr>
            </w:pPr>
            <w:r w:rsidRPr="00DB67A9">
              <w:rPr>
                <w:color w:val="000000" w:themeColor="text1"/>
              </w:rPr>
              <w:t>• Link: agrosmart-ims.onrender.com</w:t>
            </w:r>
          </w:p>
          <w:p w14:paraId="48F455C4" w14:textId="77777777" w:rsidR="00DB67A9" w:rsidRDefault="00DB67A9" w:rsidP="00EE778B">
            <w:pPr>
              <w:rPr>
                <w:color w:val="44546A" w:themeColor="text2"/>
              </w:rPr>
            </w:pPr>
          </w:p>
          <w:p w14:paraId="7EDB9298" w14:textId="572B1A74" w:rsidR="00717DE5" w:rsidRPr="006E0943" w:rsidRDefault="006E0943" w:rsidP="00EE778B">
            <w:pPr>
              <w:rPr>
                <w:color w:val="44546A" w:themeColor="text2"/>
              </w:rPr>
            </w:pPr>
            <w:r w:rsidRPr="006E0943">
              <w:rPr>
                <w:color w:val="44546A" w:themeColor="text2"/>
              </w:rPr>
              <w:t>MEDICAL AI RECOMMENDATION SYSTEM</w:t>
            </w:r>
          </w:p>
          <w:p w14:paraId="6904177F" w14:textId="31D02245" w:rsidR="007D0E4A" w:rsidRPr="003658C8" w:rsidRDefault="003658C8" w:rsidP="00EE778B">
            <w:pPr>
              <w:rPr>
                <w:color w:val="0D0D0D" w:themeColor="text1" w:themeTint="F2"/>
              </w:rPr>
            </w:pPr>
            <w:r w:rsidRPr="003658C8">
              <w:rPr>
                <w:b/>
                <w:bCs/>
                <w:color w:val="0D0D0D" w:themeColor="text1" w:themeTint="F2"/>
              </w:rPr>
              <w:t>•</w:t>
            </w:r>
            <w:r w:rsidRPr="003658C8">
              <w:rPr>
                <w:color w:val="0D0D0D" w:themeColor="text1" w:themeTint="F2"/>
              </w:rPr>
              <w:t xml:space="preserve"> </w:t>
            </w:r>
            <w:r w:rsidRPr="003658C8">
              <w:rPr>
                <w:b/>
                <w:bCs/>
                <w:color w:val="0D0D0D" w:themeColor="text1" w:themeTint="F2"/>
              </w:rPr>
              <w:t>Overview</w:t>
            </w:r>
            <w:r w:rsidRPr="003658C8">
              <w:rPr>
                <w:color w:val="0D0D0D" w:themeColor="text1" w:themeTint="F2"/>
              </w:rPr>
              <w:t>: Web-based system that predicts diseases based on symptoms and recommends doctors using Machine Learning (ML) and Natural Language Processing (NLP).</w:t>
            </w:r>
            <w:r w:rsidRPr="003658C8">
              <w:rPr>
                <w:color w:val="0D0D0D" w:themeColor="text1" w:themeTint="F2"/>
              </w:rPr>
              <w:br/>
            </w:r>
            <w:r w:rsidRPr="003658C8">
              <w:rPr>
                <w:b/>
                <w:bCs/>
                <w:color w:val="0D0D0D" w:themeColor="text1" w:themeTint="F2"/>
              </w:rPr>
              <w:t>•</w:t>
            </w:r>
            <w:r w:rsidRPr="003658C8">
              <w:rPr>
                <w:color w:val="0D0D0D" w:themeColor="text1" w:themeTint="F2"/>
              </w:rPr>
              <w:t xml:space="preserve"> </w:t>
            </w:r>
            <w:r w:rsidRPr="003658C8">
              <w:rPr>
                <w:b/>
                <w:bCs/>
                <w:color w:val="0D0D0D" w:themeColor="text1" w:themeTint="F2"/>
              </w:rPr>
              <w:t>Responsibilities</w:t>
            </w:r>
            <w:r w:rsidRPr="003658C8">
              <w:rPr>
                <w:color w:val="0D0D0D" w:themeColor="text1" w:themeTint="F2"/>
              </w:rPr>
              <w:t>: Developed a Flask-based application with ML integration, handled data processing, optimization, and deployed the system.</w:t>
            </w:r>
          </w:p>
          <w:p w14:paraId="547AA7B0" w14:textId="3FCF6B7B" w:rsidR="007D0E4A" w:rsidRPr="003658C8" w:rsidRDefault="003658C8" w:rsidP="00EE778B">
            <w:pPr>
              <w:rPr>
                <w:color w:val="171717" w:themeColor="background2" w:themeShade="1A"/>
              </w:rPr>
            </w:pPr>
            <w:r w:rsidRPr="003658C8">
              <w:rPr>
                <w:color w:val="171717" w:themeColor="background2" w:themeShade="1A"/>
              </w:rPr>
              <w:t xml:space="preserve">• </w:t>
            </w:r>
            <w:r w:rsidRPr="003658C8">
              <w:rPr>
                <w:b/>
                <w:bCs/>
                <w:color w:val="171717" w:themeColor="background2" w:themeShade="1A"/>
              </w:rPr>
              <w:t>Link</w:t>
            </w:r>
            <w:r w:rsidRPr="003658C8">
              <w:rPr>
                <w:color w:val="171717" w:themeColor="background2" w:themeShade="1A"/>
              </w:rPr>
              <w:t>: github.com/BOBSRIJAN/MEDICAL-AI-RECOMMENDATION-SYSTEM-.git.</w:t>
            </w:r>
          </w:p>
          <w:p w14:paraId="4780C08F" w14:textId="77777777" w:rsidR="007D0E4A" w:rsidRPr="003658C8" w:rsidRDefault="007D0E4A" w:rsidP="00EE778B">
            <w:pPr>
              <w:rPr>
                <w:color w:val="171717" w:themeColor="background2" w:themeShade="1A"/>
              </w:rPr>
            </w:pPr>
          </w:p>
          <w:p w14:paraId="1DE9E85A" w14:textId="77777777" w:rsidR="007D0E4A" w:rsidRPr="003658C8" w:rsidRDefault="003658C8" w:rsidP="00EE778B">
            <w:pPr>
              <w:rPr>
                <w:color w:val="44546A" w:themeColor="text2"/>
                <w:sz w:val="22"/>
                <w:szCs w:val="24"/>
              </w:rPr>
            </w:pPr>
            <w:r w:rsidRPr="003658C8">
              <w:rPr>
                <w:color w:val="44546A" w:themeColor="text2"/>
              </w:rPr>
              <w:t>E-COMMERCE WEBSITE FOR GROCERY AND FRUIT SELLING</w:t>
            </w:r>
          </w:p>
          <w:p w14:paraId="20A5281C" w14:textId="7529B8F6" w:rsidR="003658C8" w:rsidRPr="003658C8" w:rsidRDefault="003658C8" w:rsidP="00EE778B">
            <w:r w:rsidRPr="00E250F4">
              <w:rPr>
                <w:b/>
                <w:bCs/>
              </w:rPr>
              <w:t>•</w:t>
            </w:r>
            <w:r w:rsidRPr="003658C8">
              <w:t xml:space="preserve"> </w:t>
            </w:r>
            <w:r w:rsidRPr="003658C8">
              <w:rPr>
                <w:b/>
                <w:bCs/>
              </w:rPr>
              <w:t>Overview</w:t>
            </w:r>
            <w:r w:rsidRPr="003658C8">
              <w:t>: Fully-functional e-commerce website built using Python Django and MongoDB for selling groceries and fruits.</w:t>
            </w:r>
            <w:r w:rsidRPr="003658C8">
              <w:br/>
            </w:r>
            <w:r w:rsidRPr="00E250F4">
              <w:rPr>
                <w:b/>
                <w:bCs/>
              </w:rPr>
              <w:t>•</w:t>
            </w:r>
            <w:r w:rsidRPr="003658C8">
              <w:t xml:space="preserve"> </w:t>
            </w:r>
            <w:r w:rsidRPr="003658C8">
              <w:rPr>
                <w:b/>
                <w:bCs/>
              </w:rPr>
              <w:t>Responsibilities</w:t>
            </w:r>
            <w:r w:rsidRPr="003658C8">
              <w:t>: Developed back-end with Django for product listings, user authentication, and transactions. Integrated MongoDB for scalable data handling. Implemented user registration, product categorization, cart and order management. Designed a responsive front-end using Bootstrap.</w:t>
            </w:r>
          </w:p>
          <w:p w14:paraId="5B8C5EB0" w14:textId="26D35256" w:rsidR="003658C8" w:rsidRPr="00E250F4" w:rsidRDefault="00E250F4" w:rsidP="00EE778B">
            <w:r w:rsidRPr="00E250F4">
              <w:rPr>
                <w:b/>
                <w:bCs/>
              </w:rPr>
              <w:t>•</w:t>
            </w:r>
            <w:r w:rsidRPr="00E250F4">
              <w:t xml:space="preserve"> </w:t>
            </w:r>
            <w:r w:rsidRPr="00E250F4">
              <w:rPr>
                <w:b/>
                <w:bCs/>
              </w:rPr>
              <w:t>Link</w:t>
            </w:r>
            <w:r w:rsidRPr="00E250F4">
              <w:t>: github.com/BOBSRIJAN/Ecommerce-</w:t>
            </w:r>
            <w:proofErr w:type="spellStart"/>
            <w:r w:rsidRPr="00E250F4">
              <w:t>django</w:t>
            </w:r>
            <w:proofErr w:type="spellEnd"/>
            <w:r w:rsidRPr="00E250F4">
              <w:t>-NEMO-.git.</w:t>
            </w:r>
          </w:p>
          <w:p w14:paraId="73FFB2F9" w14:textId="77777777" w:rsidR="003658C8" w:rsidRDefault="003658C8" w:rsidP="00EE778B">
            <w:pPr>
              <w:rPr>
                <w:rFonts w:asciiTheme="majorHAnsi" w:hAnsiTheme="majorHAnsi"/>
              </w:rPr>
            </w:pPr>
          </w:p>
          <w:p w14:paraId="04159811" w14:textId="5A6D3264" w:rsidR="003658C8" w:rsidRPr="00717DE5" w:rsidRDefault="003658C8" w:rsidP="00EE778B">
            <w:pPr>
              <w:rPr>
                <w:rFonts w:asciiTheme="majorHAnsi" w:hAnsiTheme="majorHAnsi"/>
              </w:rPr>
            </w:pPr>
          </w:p>
        </w:tc>
      </w:tr>
      <w:tr w:rsidR="00EE778B" w14:paraId="0F7590AA" w14:textId="77777777" w:rsidTr="00EE778B">
        <w:trPr>
          <w:trHeight w:val="11109"/>
        </w:trPr>
        <w:tc>
          <w:tcPr>
            <w:tcW w:w="2743" w:type="dxa"/>
            <w:vMerge/>
          </w:tcPr>
          <w:p w14:paraId="3EAF5070" w14:textId="77777777" w:rsidR="00EE778B" w:rsidRDefault="00EE778B" w:rsidP="00EE778B">
            <w:pPr>
              <w:pStyle w:val="Heading2"/>
            </w:pPr>
          </w:p>
        </w:tc>
        <w:tc>
          <w:tcPr>
            <w:tcW w:w="370" w:type="dxa"/>
            <w:tcBorders>
              <w:right w:val="single" w:sz="18" w:space="0" w:color="BF1E00" w:themeColor="accent1"/>
            </w:tcBorders>
          </w:tcPr>
          <w:p w14:paraId="66ADB898" w14:textId="77777777" w:rsidR="00EE778B" w:rsidRDefault="00EE778B" w:rsidP="00EE778B">
            <w:pPr>
              <w:rPr>
                <w:noProof/>
                <w:lang w:val="en-AU" w:eastAsia="en-AU"/>
              </w:rPr>
            </w:pPr>
          </w:p>
        </w:tc>
        <w:tc>
          <w:tcPr>
            <w:tcW w:w="371" w:type="dxa"/>
            <w:tcBorders>
              <w:left w:val="single" w:sz="18" w:space="0" w:color="BF1E00" w:themeColor="accent1"/>
            </w:tcBorders>
          </w:tcPr>
          <w:p w14:paraId="318F8C3E" w14:textId="77777777" w:rsidR="00EE778B" w:rsidRDefault="00EE778B" w:rsidP="00EE778B"/>
        </w:tc>
        <w:tc>
          <w:tcPr>
            <w:tcW w:w="7069" w:type="dxa"/>
            <w:vMerge/>
          </w:tcPr>
          <w:p w14:paraId="6B03E503" w14:textId="77777777" w:rsidR="00EE778B" w:rsidRPr="005579C9" w:rsidRDefault="00EE778B" w:rsidP="00EE778B">
            <w:pPr>
              <w:pStyle w:val="Heading2"/>
            </w:pPr>
          </w:p>
        </w:tc>
      </w:tr>
    </w:tbl>
    <w:p w14:paraId="58CD8EE7" w14:textId="4B330FA1" w:rsidR="00180710" w:rsidRDefault="00AB5A73" w:rsidP="00FB0432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60F01180" wp14:editId="4E788341">
                <wp:simplePos x="0" y="0"/>
                <wp:positionH relativeFrom="page">
                  <wp:align>right</wp:align>
                </wp:positionH>
                <wp:positionV relativeFrom="paragraph">
                  <wp:posOffset>-577215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67809" id="Group 3" o:spid="_x0000_s1026" alt="&quot;&quot;" style="position:absolute;margin-left:560.8pt;margin-top:-45.45pt;width:612pt;height:11in;z-index:-251656192;mso-position-horizontal:right;mso-position-horizont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wrap anchorx="page"/>
                <w10:anchorlock/>
              </v:group>
            </w:pict>
          </mc:Fallback>
        </mc:AlternateContent>
      </w:r>
    </w:p>
    <w:sectPr w:rsidR="00180710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03ADC" w14:textId="77777777" w:rsidR="00655392" w:rsidRDefault="00655392" w:rsidP="003D42E9">
      <w:r>
        <w:separator/>
      </w:r>
    </w:p>
  </w:endnote>
  <w:endnote w:type="continuationSeparator" w:id="0">
    <w:p w14:paraId="455F591B" w14:textId="77777777" w:rsidR="00655392" w:rsidRDefault="00655392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ACB7E" w14:textId="77777777" w:rsidR="00655392" w:rsidRDefault="00655392" w:rsidP="003D42E9">
      <w:r>
        <w:separator/>
      </w:r>
    </w:p>
  </w:footnote>
  <w:footnote w:type="continuationSeparator" w:id="0">
    <w:p w14:paraId="4AFF1DB8" w14:textId="77777777" w:rsidR="00655392" w:rsidRDefault="00655392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3E0"/>
    <w:multiLevelType w:val="multilevel"/>
    <w:tmpl w:val="C9AE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336860">
    <w:abstractNumId w:val="1"/>
  </w:num>
  <w:num w:numId="2" w16cid:durableId="290937973">
    <w:abstractNumId w:val="2"/>
  </w:num>
  <w:num w:numId="3" w16cid:durableId="153546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78"/>
    <w:rsid w:val="00053B6D"/>
    <w:rsid w:val="000761F2"/>
    <w:rsid w:val="000C59CA"/>
    <w:rsid w:val="000D60A5"/>
    <w:rsid w:val="000E055C"/>
    <w:rsid w:val="00180710"/>
    <w:rsid w:val="001A07E0"/>
    <w:rsid w:val="001D7755"/>
    <w:rsid w:val="002A21CD"/>
    <w:rsid w:val="002C2D43"/>
    <w:rsid w:val="0030456C"/>
    <w:rsid w:val="00315265"/>
    <w:rsid w:val="00322C94"/>
    <w:rsid w:val="00360479"/>
    <w:rsid w:val="003658C8"/>
    <w:rsid w:val="0039032E"/>
    <w:rsid w:val="003D42E9"/>
    <w:rsid w:val="003E4645"/>
    <w:rsid w:val="003F4542"/>
    <w:rsid w:val="00413FAB"/>
    <w:rsid w:val="00430E0C"/>
    <w:rsid w:val="004823C2"/>
    <w:rsid w:val="00483E87"/>
    <w:rsid w:val="004940BD"/>
    <w:rsid w:val="004A6BB1"/>
    <w:rsid w:val="00523B0B"/>
    <w:rsid w:val="00526631"/>
    <w:rsid w:val="00531E08"/>
    <w:rsid w:val="005578C3"/>
    <w:rsid w:val="005B65A2"/>
    <w:rsid w:val="0063153B"/>
    <w:rsid w:val="00631E10"/>
    <w:rsid w:val="00643EB3"/>
    <w:rsid w:val="00655392"/>
    <w:rsid w:val="00671B73"/>
    <w:rsid w:val="006A2B78"/>
    <w:rsid w:val="006E0943"/>
    <w:rsid w:val="00713365"/>
    <w:rsid w:val="00717DE5"/>
    <w:rsid w:val="00724932"/>
    <w:rsid w:val="007B67D3"/>
    <w:rsid w:val="007D0E4A"/>
    <w:rsid w:val="008038BB"/>
    <w:rsid w:val="00814492"/>
    <w:rsid w:val="008543EA"/>
    <w:rsid w:val="00854858"/>
    <w:rsid w:val="00865306"/>
    <w:rsid w:val="008F52BA"/>
    <w:rsid w:val="009048D2"/>
    <w:rsid w:val="00935DE0"/>
    <w:rsid w:val="009562A9"/>
    <w:rsid w:val="00960AE6"/>
    <w:rsid w:val="009C2411"/>
    <w:rsid w:val="00A457B0"/>
    <w:rsid w:val="00A6401B"/>
    <w:rsid w:val="00AB5A73"/>
    <w:rsid w:val="00AF2F9F"/>
    <w:rsid w:val="00B067CD"/>
    <w:rsid w:val="00B70A77"/>
    <w:rsid w:val="00B758ED"/>
    <w:rsid w:val="00C05EC2"/>
    <w:rsid w:val="00C832BD"/>
    <w:rsid w:val="00C96045"/>
    <w:rsid w:val="00D239B0"/>
    <w:rsid w:val="00D53461"/>
    <w:rsid w:val="00D7168E"/>
    <w:rsid w:val="00DB1105"/>
    <w:rsid w:val="00DB67A9"/>
    <w:rsid w:val="00DF1D2E"/>
    <w:rsid w:val="00E0696E"/>
    <w:rsid w:val="00E250F4"/>
    <w:rsid w:val="00E520A3"/>
    <w:rsid w:val="00EA62A2"/>
    <w:rsid w:val="00EA6554"/>
    <w:rsid w:val="00EB6FE0"/>
    <w:rsid w:val="00EC5D87"/>
    <w:rsid w:val="00EE4AD0"/>
    <w:rsid w:val="00EE778B"/>
    <w:rsid w:val="00F811B9"/>
    <w:rsid w:val="00F85A56"/>
    <w:rsid w:val="00F96D85"/>
    <w:rsid w:val="00FB0432"/>
    <w:rsid w:val="00FC6625"/>
    <w:rsid w:val="00FD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BA5D"/>
  <w15:chartTrackingRefBased/>
  <w15:docId w15:val="{89DE1EAC-72A5-46DF-A0AB-FD297939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631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3153B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32"/>
    </w:rPr>
  </w:style>
  <w:style w:type="paragraph" w:styleId="Heading2">
    <w:name w:val="heading 2"/>
    <w:basedOn w:val="Normal"/>
    <w:link w:val="Heading2Char"/>
    <w:uiPriority w:val="9"/>
    <w:semiHidden/>
    <w:qFormat/>
    <w:rsid w:val="00FC6625"/>
    <w:pPr>
      <w:spacing w:after="240"/>
      <w:outlineLvl w:val="1"/>
    </w:pPr>
    <w:rPr>
      <w:rFonts w:ascii="Agency FB" w:eastAsiaTheme="majorEastAsia" w:hAnsi="Agency FB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EB6FE0"/>
    <w:pPr>
      <w:outlineLvl w:val="2"/>
    </w:pPr>
    <w:rPr>
      <w:rFonts w:ascii="Agency FB" w:eastAsiaTheme="majorEastAsia" w:hAnsi="Agency FB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631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631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3153B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631"/>
    <w:rPr>
      <w:rFonts w:ascii="Agency FB" w:eastAsiaTheme="majorEastAsia" w:hAnsi="Agency FB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631"/>
    <w:rPr>
      <w:rFonts w:ascii="Agency FB" w:eastAsiaTheme="majorEastAsia" w:hAnsi="Agency FB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63153B"/>
    <w:pPr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3153B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semiHidden/>
    <w:rsid w:val="003D42E9"/>
    <w:pPr>
      <w:numPr>
        <w:numId w:val="1"/>
      </w:numPr>
    </w:pPr>
  </w:style>
  <w:style w:type="paragraph" w:styleId="ListParagraph">
    <w:name w:val="List Paragraph"/>
    <w:basedOn w:val="Normal"/>
    <w:uiPriority w:val="34"/>
    <w:semiHidden/>
    <w:rsid w:val="00EB6FE0"/>
    <w:pPr>
      <w:ind w:left="360"/>
      <w:contextualSpacing/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63153B"/>
    <w:pPr>
      <w:numPr>
        <w:ilvl w:val="1"/>
      </w:numPr>
      <w:spacing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153B"/>
    <w:rPr>
      <w:rFonts w:eastAsiaTheme="minorEastAsia"/>
      <w:color w:val="BF1E00" w:themeColor="accent1"/>
      <w:szCs w:val="22"/>
    </w:rPr>
  </w:style>
  <w:style w:type="character" w:styleId="Hyperlink">
    <w:name w:val="Hyperlink"/>
    <w:basedOn w:val="DefaultParagraphFont"/>
    <w:uiPriority w:val="99"/>
    <w:semiHidden/>
    <w:rsid w:val="00FD7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9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ijan%20Ray\AppData\Local\Microsoft\Office\16.0\DTS\en-IN%7b67B314B1-E6B4-4145-AC0F-A80D5A7504E8%7d\%7bC5A72C9F-6240-4CC3-BC06-4D1FC5B07ACA%7dtf16392877_win32.dotx" TargetMode="External"/></Relationship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0CC9D5-58B0-46B9-AF12-831046E88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C2DA48-F6B3-4221-9725-ABC2BA09399F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62A6571-332A-46ED-9A7B-BA58227BD47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{C5A72C9F-6240-4CC3-BC06-4D1FC5B07ACA}tf16392877_win32.dotx</Template>
  <TotalTime>239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Ray</dc:creator>
  <cp:keywords/>
  <dc:description/>
  <cp:lastModifiedBy>SRIJAN RAY</cp:lastModifiedBy>
  <cp:revision>12</cp:revision>
  <dcterms:created xsi:type="dcterms:W3CDTF">2025-05-21T06:27:00Z</dcterms:created>
  <dcterms:modified xsi:type="dcterms:W3CDTF">2025-08-02T07:06:00Z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